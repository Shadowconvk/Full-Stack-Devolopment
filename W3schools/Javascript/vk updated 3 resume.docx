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38"/>
        <w:gridCol w:w="22"/>
        <w:gridCol w:w="5686"/>
        <w:gridCol w:w="733"/>
        <w:gridCol w:w="1306"/>
        <w:gridCol w:w="455"/>
      </w:tblGrid>
      <w:tr w:rsidR="008E18D5" w:rsidRPr="00DE7766" w:rsidTr="00AC26FD">
        <w:tc>
          <w:tcPr>
            <w:tcW w:w="8856" w:type="dxa"/>
            <w:gridSpan w:val="6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362622" w:rsidRDefault="00362622" w:rsidP="00362622">
            <w:pPr>
              <w:pStyle w:val="ContactInfo"/>
            </w:pPr>
            <w:r>
              <w:t>VENKATA KRISHNA S</w:t>
            </w:r>
          </w:p>
          <w:p w:rsidR="00362622" w:rsidRDefault="00362622" w:rsidP="00362622">
            <w:pPr>
              <w:pStyle w:val="ContactInfo"/>
            </w:pPr>
            <w:r>
              <w:t xml:space="preserve">Hyderabad, Telangana </w:t>
            </w:r>
          </w:p>
          <w:p w:rsidR="00C069B4" w:rsidRDefault="00362622" w:rsidP="00362622">
            <w:pPr>
              <w:pStyle w:val="ContactInfo"/>
            </w:pPr>
            <w:r>
              <w:t>+91 9492650560,8639363143</w:t>
            </w:r>
          </w:p>
          <w:p w:rsidR="00362622" w:rsidRPr="00DE7766" w:rsidRDefault="00362622" w:rsidP="00362622">
            <w:pPr>
              <w:pStyle w:val="ContactInfo"/>
            </w:pPr>
            <w:r>
              <w:t>mails2venkatakrishna@gmail.com</w:t>
            </w:r>
          </w:p>
        </w:tc>
      </w:tr>
      <w:tr w:rsidR="00DE7766" w:rsidRPr="00DE7766" w:rsidTr="00AC26FD">
        <w:trPr>
          <w:trHeight w:val="360"/>
        </w:trPr>
        <w:tc>
          <w:tcPr>
            <w:tcW w:w="8856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9548CA" w:rsidP="00DE7766">
            <w:pPr>
              <w:pStyle w:val="Heading1"/>
            </w:pPr>
            <w:r>
              <w:t>Summary</w:t>
            </w:r>
          </w:p>
        </w:tc>
      </w:tr>
      <w:tr w:rsidR="00DE7766" w:rsidRPr="00DE7766" w:rsidTr="00AC26FD">
        <w:trPr>
          <w:trHeight w:val="504"/>
        </w:trPr>
        <w:tc>
          <w:tcPr>
            <w:tcW w:w="444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E7766" w:rsidRDefault="00DE7766" w:rsidP="00362622">
            <w:pPr>
              <w:pStyle w:val="Heading1"/>
              <w:numPr>
                <w:ilvl w:val="0"/>
                <w:numId w:val="20"/>
              </w:numPr>
            </w:pPr>
          </w:p>
        </w:tc>
        <w:tc>
          <w:tcPr>
            <w:tcW w:w="8412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362622" w:rsidRDefault="00362622" w:rsidP="00362622">
            <w:pPr>
              <w:pStyle w:val="ListParagraph"/>
              <w:numPr>
                <w:ilvl w:val="0"/>
                <w:numId w:val="20"/>
              </w:numPr>
            </w:pPr>
            <w:r>
              <w:t>Having 4.5+</w:t>
            </w:r>
            <w:r w:rsidRPr="00373098">
              <w:t xml:space="preserve"> years of </w:t>
            </w:r>
            <w:r>
              <w:t xml:space="preserve">IT </w:t>
            </w:r>
            <w:r w:rsidRPr="00373098">
              <w:t>exp</w:t>
            </w:r>
            <w:r>
              <w:t>erience including 2.5 years of e</w:t>
            </w:r>
            <w:r w:rsidRPr="00373098">
              <w:t>xperience in</w:t>
            </w:r>
            <w:r>
              <w:t>to</w:t>
            </w:r>
            <w:r w:rsidRPr="00373098">
              <w:t xml:space="preserve"> SAP HANA.</w:t>
            </w:r>
          </w:p>
          <w:p w:rsidR="00362622" w:rsidRDefault="00362622" w:rsidP="00362622">
            <w:pPr>
              <w:pStyle w:val="ListParagraph"/>
              <w:numPr>
                <w:ilvl w:val="0"/>
                <w:numId w:val="20"/>
              </w:numPr>
            </w:pPr>
            <w:r>
              <w:t>Strong problem solving &amp; Technical Skills coupled with confident decision making for enabling effective solutions.</w:t>
            </w:r>
          </w:p>
          <w:p w:rsidR="00362622" w:rsidRDefault="00362622" w:rsidP="00362622">
            <w:pPr>
              <w:pStyle w:val="ListParagraph"/>
              <w:numPr>
                <w:ilvl w:val="0"/>
                <w:numId w:val="20"/>
              </w:numPr>
            </w:pPr>
            <w:r>
              <w:t>Holds excellent interpersonal, communicational and analytical skills.</w:t>
            </w:r>
            <w:r>
              <w:tab/>
            </w:r>
          </w:p>
          <w:p w:rsidR="00362622" w:rsidRDefault="00362622" w:rsidP="00362622">
            <w:pPr>
              <w:pStyle w:val="ListParagraph"/>
              <w:numPr>
                <w:ilvl w:val="0"/>
                <w:numId w:val="20"/>
              </w:numPr>
            </w:pPr>
            <w:r>
              <w:t>Experience of working in team-oriented, collaborative environment.</w:t>
            </w:r>
            <w:r>
              <w:tab/>
            </w:r>
          </w:p>
          <w:p w:rsidR="00362622" w:rsidRDefault="00362622" w:rsidP="00362622">
            <w:pPr>
              <w:pStyle w:val="ListParagraph"/>
              <w:numPr>
                <w:ilvl w:val="0"/>
                <w:numId w:val="20"/>
              </w:numPr>
            </w:pPr>
            <w:r>
              <w:t>Self-driven, Proactive, Strong Willingness to Learn.</w:t>
            </w:r>
          </w:p>
          <w:p w:rsidR="00A84E65" w:rsidRPr="00A84E65" w:rsidRDefault="00362622" w:rsidP="00362622">
            <w:pPr>
              <w:pStyle w:val="ListParagraph"/>
              <w:numPr>
                <w:ilvl w:val="0"/>
                <w:numId w:val="20"/>
              </w:numPr>
            </w:pPr>
            <w:r>
              <w:t xml:space="preserve">Single, open to travel in India and abroad. </w:t>
            </w:r>
          </w:p>
        </w:tc>
      </w:tr>
      <w:tr w:rsidR="009548CA" w:rsidRPr="00DE7766" w:rsidTr="00AC26FD">
        <w:trPr>
          <w:trHeight w:val="360"/>
        </w:trPr>
        <w:tc>
          <w:tcPr>
            <w:tcW w:w="8856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362622" w:rsidP="00D4662D">
            <w:pPr>
              <w:pStyle w:val="Heading1"/>
            </w:pPr>
            <w:r>
              <w:t>technical</w:t>
            </w:r>
            <w:r w:rsidR="00D4662D">
              <w:t xml:space="preserve"> skills</w:t>
            </w:r>
          </w:p>
        </w:tc>
      </w:tr>
      <w:tr w:rsidR="00362622" w:rsidRPr="00DE7766" w:rsidTr="00AC26FD">
        <w:trPr>
          <w:trHeight w:val="152"/>
        </w:trPr>
        <w:tc>
          <w:tcPr>
            <w:tcW w:w="444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362622" w:rsidRDefault="00362622" w:rsidP="00362622">
            <w:pPr>
              <w:pStyle w:val="Heading1"/>
            </w:pPr>
          </w:p>
        </w:tc>
        <w:tc>
          <w:tcPr>
            <w:tcW w:w="8412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362622" w:rsidRPr="00116379" w:rsidRDefault="00362622" w:rsidP="00362622">
            <w:pPr>
              <w:pStyle w:val="Heading2"/>
            </w:pPr>
            <w:r>
              <w:t>SAP HANA</w:t>
            </w:r>
          </w:p>
          <w:p w:rsidR="00362622" w:rsidRDefault="00362622" w:rsidP="00362622">
            <w:pPr>
              <w:pStyle w:val="ListParagraph"/>
              <w:ind w:left="720"/>
            </w:pPr>
            <w:r>
              <w:t xml:space="preserve">Good understanding of the Architecture and various components of SAP HANA. </w:t>
            </w:r>
          </w:p>
          <w:p w:rsidR="00362622" w:rsidRDefault="00362622" w:rsidP="00362622">
            <w:pPr>
              <w:pStyle w:val="ListParagraph"/>
              <w:ind w:left="720"/>
            </w:pPr>
            <w:r w:rsidRPr="00824026">
              <w:rPr>
                <w:shd w:val="clear" w:color="auto" w:fill="FFFFFF"/>
                <w:lang w:val="en-IN" w:eastAsia="en-IN"/>
              </w:rPr>
              <w:t xml:space="preserve">Experience </w:t>
            </w:r>
            <w:r>
              <w:rPr>
                <w:shd w:val="clear" w:color="auto" w:fill="FFFFFF"/>
                <w:lang w:val="en-IN" w:eastAsia="en-IN"/>
              </w:rPr>
              <w:t xml:space="preserve">in </w:t>
            </w:r>
            <w:r w:rsidRPr="00824026">
              <w:rPr>
                <w:shd w:val="clear" w:color="auto" w:fill="FFFFFF"/>
                <w:lang w:val="en-IN" w:eastAsia="en-IN"/>
              </w:rPr>
              <w:t>working through</w:t>
            </w:r>
            <w:r>
              <w:rPr>
                <w:shd w:val="clear" w:color="auto" w:fill="FFFFFF"/>
                <w:lang w:val="en-IN" w:eastAsia="en-IN"/>
              </w:rPr>
              <w:t xml:space="preserve"> full life-cycle (end to end) implementation</w:t>
            </w:r>
            <w:r w:rsidRPr="00824026">
              <w:rPr>
                <w:shd w:val="clear" w:color="auto" w:fill="FFFFFF"/>
                <w:lang w:val="en-IN" w:eastAsia="en-IN"/>
              </w:rPr>
              <w:t xml:space="preserve"> of SAP</w:t>
            </w:r>
            <w:r>
              <w:t xml:space="preserve"> HANA.</w:t>
            </w:r>
          </w:p>
          <w:p w:rsidR="00362622" w:rsidRPr="00A31187" w:rsidRDefault="00362622" w:rsidP="00362622">
            <w:pPr>
              <w:pStyle w:val="ListParagraph"/>
              <w:ind w:left="720"/>
            </w:pPr>
            <w:r>
              <w:t>Having strong knowledge on SAP HANA Data Modeling using Attribute Views, Analytic Views and Calculation Views, SQL scripting, CE functions.</w:t>
            </w:r>
          </w:p>
          <w:p w:rsidR="00362622" w:rsidRPr="00C663D0" w:rsidRDefault="00362622" w:rsidP="00362622">
            <w:pPr>
              <w:pStyle w:val="ListParagraph"/>
              <w:ind w:left="720"/>
            </w:pPr>
            <w:r w:rsidRPr="00A37BF0">
              <w:rPr>
                <w:shd w:val="clear" w:color="auto" w:fill="FFFFFF"/>
                <w:lang w:val="en-IN" w:eastAsia="en-IN"/>
              </w:rPr>
              <w:t>Experience in developing restricted and calculated measures</w:t>
            </w:r>
            <w:r>
              <w:rPr>
                <w:shd w:val="clear" w:color="auto" w:fill="FFFFFF"/>
                <w:lang w:val="en-IN" w:eastAsia="en-IN"/>
              </w:rPr>
              <w:t xml:space="preserve">, </w:t>
            </w:r>
            <w:r>
              <w:rPr>
                <w:lang w:val="en-IN" w:eastAsia="en-IN"/>
              </w:rPr>
              <w:t>re-using</w:t>
            </w:r>
            <w:r w:rsidRPr="00824026">
              <w:rPr>
                <w:lang w:val="en-IN" w:eastAsia="en-IN"/>
              </w:rPr>
              <w:t xml:space="preserve"> of HANA views</w:t>
            </w:r>
            <w:r>
              <w:t xml:space="preserve"> and designing/modelling HANA database schemas.</w:t>
            </w:r>
          </w:p>
          <w:p w:rsidR="00362622" w:rsidRDefault="00362622" w:rsidP="00362622">
            <w:pPr>
              <w:pStyle w:val="ListParagraph"/>
              <w:ind w:left="720"/>
            </w:pPr>
            <w:r>
              <w:t>Good understanding and experience in providing restrictions on models using Analytic Privileges.</w:t>
            </w:r>
          </w:p>
          <w:p w:rsidR="00362622" w:rsidRDefault="00362622" w:rsidP="00362622">
            <w:pPr>
              <w:pStyle w:val="ListParagraph"/>
              <w:ind w:left="720"/>
            </w:pPr>
            <w:r>
              <w:t>Overview working knowledge in extracting datasets to HANA using Data-Provisioning methods like SLT SAP Landscape Transformation to perform real-time data replication and near time data loading into HANA using SAP BODS and Flat file upload.</w:t>
            </w:r>
          </w:p>
          <w:p w:rsidR="00362622" w:rsidRPr="00A31187" w:rsidRDefault="00362622" w:rsidP="00362622">
            <w:pPr>
              <w:pStyle w:val="ListParagraph"/>
              <w:ind w:left="720"/>
            </w:pPr>
            <w:r>
              <w:t>Experience in Configuring and Consuming SAP HANA models in BI clients such as Lumira, WEBI and Crystal Reports, Predictive Analysis, Business Objects Explorer and MS Excel.</w:t>
            </w:r>
          </w:p>
          <w:p w:rsidR="00362622" w:rsidRDefault="00362622" w:rsidP="00362622">
            <w:pPr>
              <w:pStyle w:val="ListParagraph"/>
              <w:ind w:left="720"/>
            </w:pPr>
            <w:r>
              <w:t>Migrated HANA content from development, testing environment to Production environment using delivery units.</w:t>
            </w:r>
          </w:p>
          <w:p w:rsidR="00362622" w:rsidRDefault="00362622" w:rsidP="00362622">
            <w:pPr>
              <w:pStyle w:val="ListParagraph"/>
              <w:ind w:left="720"/>
            </w:pPr>
            <w:r>
              <w:t>Proficient in backup/restore, securing the datasets, server load balancing on Linux machine.</w:t>
            </w:r>
          </w:p>
          <w:p w:rsidR="00362622" w:rsidRDefault="00362622" w:rsidP="00362622"/>
        </w:tc>
      </w:tr>
      <w:tr w:rsidR="00362622" w:rsidRPr="00DE7766" w:rsidTr="00AC26FD">
        <w:trPr>
          <w:trHeight w:val="360"/>
        </w:trPr>
        <w:tc>
          <w:tcPr>
            <w:tcW w:w="8856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362622" w:rsidRPr="00DE7766" w:rsidRDefault="00362622" w:rsidP="00362622">
            <w:pPr>
              <w:pStyle w:val="Heading1"/>
            </w:pPr>
            <w:r>
              <w:t>Experience</w:t>
            </w:r>
          </w:p>
        </w:tc>
      </w:tr>
      <w:tr w:rsidR="00362622" w:rsidRPr="00DE7766" w:rsidTr="007B221B">
        <w:trPr>
          <w:trHeight w:val="216"/>
        </w:trPr>
        <w:tc>
          <w:tcPr>
            <w:tcW w:w="466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362622" w:rsidRPr="00DE7766" w:rsidRDefault="00362622" w:rsidP="00362622"/>
        </w:tc>
        <w:tc>
          <w:tcPr>
            <w:tcW w:w="6588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362622" w:rsidRPr="007B221B" w:rsidRDefault="00362622" w:rsidP="00362622">
            <w:pPr>
              <w:pStyle w:val="Heading2"/>
            </w:pPr>
            <w:r>
              <w:t>PROJECT # 1</w:t>
            </w:r>
          </w:p>
        </w:tc>
        <w:sdt>
          <w:sdtPr>
            <w:id w:val="2495847"/>
            <w:placeholder>
              <w:docPart w:val="8BD424064478406C8CCF54BE92D73D20"/>
            </w:placeholder>
            <w:temporary/>
            <w:showingPlcHdr/>
          </w:sdtPr>
          <w:sdtContent>
            <w:tc>
              <w:tcPr>
                <w:tcW w:w="1802" w:type="dxa"/>
                <w:gridSpan w:val="2"/>
                <w:tcBorders>
                  <w:top w:val="single" w:sz="4" w:space="0" w:color="7F7F7F" w:themeColor="text1" w:themeTint="80"/>
                  <w:left w:val="nil"/>
                  <w:bottom w:val="nil"/>
                  <w:right w:val="nil"/>
                </w:tcBorders>
              </w:tcPr>
              <w:p w:rsidR="00362622" w:rsidRPr="00DE7766" w:rsidRDefault="00362622" w:rsidP="00362622">
                <w:pPr>
                  <w:pStyle w:val="Dates"/>
                </w:pPr>
                <w:r>
                  <w:t>[Dates]</w:t>
                </w:r>
              </w:p>
            </w:tc>
          </w:sdtContent>
        </w:sdt>
      </w:tr>
      <w:tr w:rsidR="00362622" w:rsidRPr="00DE7766" w:rsidTr="00AC26FD">
        <w:trPr>
          <w:trHeight w:val="1098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362622" w:rsidRPr="00DE7766" w:rsidRDefault="00362622" w:rsidP="00362622"/>
        </w:tc>
        <w:tc>
          <w:tcPr>
            <w:tcW w:w="83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B221B" w:rsidRDefault="007B221B" w:rsidP="00362622">
            <w:pPr>
              <w:pStyle w:val="Location"/>
              <w:rPr>
                <w:b/>
              </w:rPr>
            </w:pPr>
            <w:r w:rsidRPr="007B221B">
              <w:rPr>
                <w:b/>
              </w:rPr>
              <w:t>Company</w:t>
            </w:r>
            <w:r w:rsidRPr="009170C1">
              <w:t>: Demas Technologies PVT LTD</w:t>
            </w:r>
            <w:r w:rsidRPr="002819D4">
              <w:rPr>
                <w:b/>
              </w:rPr>
              <w:t xml:space="preserve"> </w:t>
            </w:r>
          </w:p>
          <w:p w:rsidR="00D97BFF" w:rsidRDefault="00D97BFF" w:rsidP="00D97BFF">
            <w:pPr>
              <w:pStyle w:val="Location"/>
            </w:pPr>
            <w:r w:rsidRPr="009659BF">
              <w:rPr>
                <w:b/>
              </w:rPr>
              <w:t>Project</w:t>
            </w:r>
            <w:r>
              <w:t>: Sales management system</w:t>
            </w:r>
          </w:p>
          <w:p w:rsidR="00362622" w:rsidRDefault="00362622" w:rsidP="00362622">
            <w:pPr>
              <w:pStyle w:val="Location"/>
              <w:rPr>
                <w:b/>
              </w:rPr>
            </w:pPr>
            <w:bookmarkStart w:id="0" w:name="_GoBack"/>
            <w:bookmarkEnd w:id="0"/>
            <w:r w:rsidRPr="002819D4">
              <w:rPr>
                <w:b/>
              </w:rPr>
              <w:t>Role</w:t>
            </w:r>
            <w:r>
              <w:rPr>
                <w:b/>
              </w:rPr>
              <w:t>:</w:t>
            </w:r>
            <w:r>
              <w:t xml:space="preserve"> </w:t>
            </w:r>
            <w:r w:rsidRPr="002819D4">
              <w:t>SAP HANA Consultant</w:t>
            </w:r>
            <w:r w:rsidRPr="009659BF">
              <w:rPr>
                <w:b/>
              </w:rPr>
              <w:t xml:space="preserve"> </w:t>
            </w:r>
          </w:p>
          <w:p w:rsidR="00362622" w:rsidRDefault="00362622" w:rsidP="00362622">
            <w:pPr>
              <w:pStyle w:val="Location"/>
            </w:pPr>
            <w:r w:rsidRPr="009659BF">
              <w:rPr>
                <w:b/>
              </w:rPr>
              <w:t>Client</w:t>
            </w:r>
            <w:r>
              <w:t>: Winn-Dixie Super market</w:t>
            </w:r>
          </w:p>
          <w:p w:rsidR="00362622" w:rsidRDefault="00362622" w:rsidP="00362622">
            <w:pPr>
              <w:pStyle w:val="Location"/>
            </w:pPr>
            <w:r w:rsidRPr="003C5226">
              <w:rPr>
                <w:b/>
              </w:rPr>
              <w:t>Headquarters</w:t>
            </w:r>
            <w:r>
              <w:t>: Jacksonville, Florida, U.S.</w:t>
            </w:r>
          </w:p>
          <w:p w:rsidR="00362622" w:rsidRDefault="00362622" w:rsidP="00362622">
            <w:pPr>
              <w:pStyle w:val="Location"/>
            </w:pPr>
            <w:r w:rsidRPr="009659BF">
              <w:rPr>
                <w:b/>
              </w:rPr>
              <w:t>Environment</w:t>
            </w:r>
            <w:r>
              <w:t>: SAP HANA 1.0 SPS09, BIBO 4.1, SLT 2.0, SAP ECC, MS SQL Server Database.</w:t>
            </w:r>
          </w:p>
          <w:p w:rsidR="00362622" w:rsidRDefault="00362622" w:rsidP="00362622">
            <w:pPr>
              <w:pStyle w:val="Location"/>
            </w:pPr>
            <w:r w:rsidRPr="009659BF">
              <w:rPr>
                <w:b/>
              </w:rPr>
              <w:t>Description</w:t>
            </w:r>
            <w:r>
              <w:t xml:space="preserve">: </w:t>
            </w:r>
            <w:r w:rsidRPr="009659BF">
              <w:rPr>
                <w:b/>
              </w:rPr>
              <w:t>Winn-Dixie Stores, Inc.</w:t>
            </w:r>
            <w:r>
              <w:rPr>
                <w:b/>
              </w:rPr>
              <w:t xml:space="preserve"> </w:t>
            </w:r>
            <w:r w:rsidRPr="009659BF">
              <w:t>is an</w:t>
            </w:r>
            <w:r>
              <w:rPr>
                <w:b/>
              </w:rPr>
              <w:t xml:space="preserve"> </w:t>
            </w:r>
            <w:r w:rsidRPr="009659BF">
              <w:t>American</w:t>
            </w:r>
            <w:r>
              <w:rPr>
                <w:b/>
              </w:rPr>
              <w:t xml:space="preserve"> </w:t>
            </w:r>
            <w:r>
              <w:t>supermarket chain based in Jacksonville, Florida. Winn-Dixie has ranked number 24 in the 2010 “Top 75 North American Food Retailers”. Based on 2009 estimation sales of $7.3 billion by Supermarket News and was ranked the 45</w:t>
            </w:r>
            <w:r w:rsidRPr="009659BF">
              <w:rPr>
                <w:vertAlign w:val="superscript"/>
              </w:rPr>
              <w:t>th</w:t>
            </w:r>
            <w:r>
              <w:t xml:space="preserve"> largest retailer in the united states based on 2012 revenues by Stores Magazine. Winn-Dixie </w:t>
            </w:r>
            <w:r>
              <w:lastRenderedPageBreak/>
              <w:t>currently operates 513stores in Florida, Alabama, Louisiana, Georgia and Mississippi. The company has had its present name since 1995 and traces its roots back to 1925.</w:t>
            </w:r>
          </w:p>
          <w:p w:rsidR="00362622" w:rsidRDefault="00362622" w:rsidP="00362622">
            <w:pPr>
              <w:pStyle w:val="Location"/>
            </w:pPr>
          </w:p>
          <w:p w:rsidR="00362622" w:rsidRPr="002819D4" w:rsidRDefault="00362622" w:rsidP="00362622">
            <w:pPr>
              <w:pStyle w:val="Location"/>
            </w:pPr>
            <w:r>
              <w:rPr>
                <w:b/>
              </w:rPr>
              <w:t xml:space="preserve">Roles &amp; </w:t>
            </w:r>
            <w:r w:rsidRPr="009659BF">
              <w:rPr>
                <w:b/>
              </w:rPr>
              <w:t>Responsibilities</w:t>
            </w:r>
          </w:p>
          <w:p w:rsidR="00362622" w:rsidRDefault="00362622" w:rsidP="00362622">
            <w:pPr>
              <w:ind w:left="360" w:hanging="360"/>
            </w:pPr>
          </w:p>
          <w:p w:rsidR="00362622" w:rsidRDefault="00362622" w:rsidP="00362622">
            <w:pPr>
              <w:pStyle w:val="ListParagraph"/>
              <w:ind w:left="720"/>
            </w:pPr>
            <w:r>
              <w:t>Translated business requirements and high level design into a suitable technical design using SAP HANA.</w:t>
            </w:r>
          </w:p>
          <w:p w:rsidR="00362622" w:rsidRDefault="00362622" w:rsidP="00362622">
            <w:pPr>
              <w:pStyle w:val="ListParagraph"/>
              <w:ind w:left="720"/>
            </w:pPr>
            <w:r>
              <w:t>Configured HANA Database connection with other application using JDBC and ODBC.</w:t>
            </w:r>
          </w:p>
          <w:p w:rsidR="00362622" w:rsidRDefault="00362622" w:rsidP="00362622">
            <w:pPr>
              <w:pStyle w:val="ListParagraph"/>
              <w:ind w:left="720"/>
            </w:pPr>
            <w:r w:rsidRPr="00A44430">
              <w:t>Migrated MS SQL Database into SAP HANA</w:t>
            </w:r>
            <w:r>
              <w:t>.</w:t>
            </w:r>
          </w:p>
          <w:p w:rsidR="00362622" w:rsidRDefault="00362622" w:rsidP="00362622">
            <w:pPr>
              <w:pStyle w:val="ListParagraph"/>
              <w:ind w:left="720"/>
            </w:pPr>
            <w:r>
              <w:t>Creating ETL jobs using SAP Business Object.</w:t>
            </w:r>
          </w:p>
          <w:p w:rsidR="00362622" w:rsidRDefault="00362622" w:rsidP="00362622">
            <w:pPr>
              <w:pStyle w:val="ListParagraph"/>
              <w:ind w:left="720"/>
            </w:pPr>
            <w:r>
              <w:t xml:space="preserve">Replicate the ECC SD tables into HANA using SLT sap landscape transformation. </w:t>
            </w:r>
          </w:p>
          <w:p w:rsidR="00362622" w:rsidRDefault="00362622" w:rsidP="00362622">
            <w:pPr>
              <w:pStyle w:val="ListParagraph"/>
              <w:ind w:left="720"/>
            </w:pPr>
            <w:r>
              <w:t>Created triggers and sequences in HANA Schemas.</w:t>
            </w:r>
          </w:p>
          <w:p w:rsidR="00362622" w:rsidRDefault="00362622" w:rsidP="00362622">
            <w:pPr>
              <w:pStyle w:val="ListParagraph"/>
              <w:ind w:left="720"/>
            </w:pPr>
            <w:r w:rsidRPr="00FB5F30">
              <w:t>Designed data models specific to sales and distribution and material concern, which extracted from</w:t>
            </w:r>
            <w:r>
              <w:t xml:space="preserve"> </w:t>
            </w:r>
            <w:r w:rsidRPr="00FB5F30">
              <w:t>SAP ECC</w:t>
            </w:r>
            <w:r>
              <w:t>.</w:t>
            </w:r>
          </w:p>
          <w:p w:rsidR="00362622" w:rsidRDefault="00362622" w:rsidP="00362622">
            <w:pPr>
              <w:pStyle w:val="ListParagraph"/>
              <w:ind w:left="720"/>
            </w:pPr>
            <w:r>
              <w:t>Developing various Information Models like Attribute, Analytic and Calculated Views (Graphical and scripted).</w:t>
            </w:r>
          </w:p>
          <w:p w:rsidR="00362622" w:rsidRDefault="00362622" w:rsidP="00362622">
            <w:pPr>
              <w:pStyle w:val="ListParagraph"/>
              <w:ind w:left="720"/>
            </w:pPr>
            <w:r>
              <w:t>Worked extensively on COPA Controlling profitability A</w:t>
            </w:r>
            <w:r w:rsidRPr="00914A4A">
              <w:t>nalysis</w:t>
            </w:r>
            <w:r>
              <w:t>.</w:t>
            </w:r>
            <w:r w:rsidRPr="005F6194">
              <w:t xml:space="preserve"> </w:t>
            </w:r>
          </w:p>
          <w:p w:rsidR="00362622" w:rsidRDefault="00362622" w:rsidP="00362622">
            <w:pPr>
              <w:pStyle w:val="ListParagraph"/>
              <w:ind w:left="720"/>
            </w:pPr>
            <w:r>
              <w:t>Worked on Stored procedures and Currency conversions.</w:t>
            </w:r>
          </w:p>
          <w:p w:rsidR="00362622" w:rsidRDefault="00362622" w:rsidP="00362622">
            <w:pPr>
              <w:ind w:left="360"/>
            </w:pPr>
          </w:p>
          <w:p w:rsidR="00362622" w:rsidRDefault="00362622" w:rsidP="00362622">
            <w:pPr>
              <w:rPr>
                <w:b/>
              </w:rPr>
            </w:pPr>
            <w:r w:rsidRPr="009170C1">
              <w:rPr>
                <w:b/>
              </w:rPr>
              <w:t>PROJECT # 2</w:t>
            </w:r>
          </w:p>
          <w:p w:rsidR="00362622" w:rsidRPr="00D97BFF" w:rsidRDefault="00362622" w:rsidP="00362622">
            <w:pPr>
              <w:rPr>
                <w:i/>
              </w:rPr>
            </w:pPr>
            <w:r w:rsidRPr="00D97BFF">
              <w:rPr>
                <w:b/>
                <w:i/>
              </w:rPr>
              <w:t>Company Name</w:t>
            </w:r>
            <w:r w:rsidRPr="00D97BFF">
              <w:rPr>
                <w:i/>
              </w:rPr>
              <w:t>: Demas Technologies PVT LTD</w:t>
            </w:r>
          </w:p>
          <w:p w:rsidR="00362622" w:rsidRPr="00D97BFF" w:rsidRDefault="00362622" w:rsidP="00362622">
            <w:pPr>
              <w:rPr>
                <w:i/>
              </w:rPr>
            </w:pPr>
            <w:r w:rsidRPr="00D97BFF">
              <w:rPr>
                <w:b/>
                <w:i/>
              </w:rPr>
              <w:t>Project</w:t>
            </w:r>
            <w:r w:rsidRPr="00D97BFF">
              <w:rPr>
                <w:i/>
              </w:rPr>
              <w:t>: SAP BI BO-HANA Implementation &amp; support</w:t>
            </w:r>
          </w:p>
          <w:p w:rsidR="00362622" w:rsidRPr="00D97BFF" w:rsidRDefault="00362622" w:rsidP="00362622">
            <w:pPr>
              <w:rPr>
                <w:i/>
              </w:rPr>
            </w:pPr>
            <w:r w:rsidRPr="00D97BFF">
              <w:rPr>
                <w:b/>
                <w:i/>
              </w:rPr>
              <w:t>Role</w:t>
            </w:r>
            <w:r w:rsidRPr="00D97BFF">
              <w:rPr>
                <w:i/>
              </w:rPr>
              <w:t xml:space="preserve">: BI-HANA consultant </w:t>
            </w:r>
          </w:p>
          <w:p w:rsidR="00362622" w:rsidRPr="00D97BFF" w:rsidRDefault="00362622" w:rsidP="00362622">
            <w:pPr>
              <w:rPr>
                <w:i/>
              </w:rPr>
            </w:pPr>
            <w:r w:rsidRPr="00D97BFF">
              <w:rPr>
                <w:b/>
                <w:i/>
              </w:rPr>
              <w:t>Client</w:t>
            </w:r>
            <w:r w:rsidRPr="00D97BFF">
              <w:rPr>
                <w:i/>
              </w:rPr>
              <w:t>: Bennett, Coleman and Co. Ltd</w:t>
            </w:r>
          </w:p>
          <w:p w:rsidR="00362622" w:rsidRPr="00D97BFF" w:rsidRDefault="00362622" w:rsidP="00362622">
            <w:pPr>
              <w:rPr>
                <w:i/>
              </w:rPr>
            </w:pPr>
            <w:r w:rsidRPr="00D97BFF">
              <w:rPr>
                <w:b/>
                <w:i/>
              </w:rPr>
              <w:t>Headquarters</w:t>
            </w:r>
            <w:r w:rsidRPr="00D97BFF">
              <w:rPr>
                <w:i/>
              </w:rPr>
              <w:t xml:space="preserve">: Mumbai, Maharashtra, India.                                                                                 </w:t>
            </w:r>
          </w:p>
          <w:p w:rsidR="00362622" w:rsidRPr="00D97BFF" w:rsidRDefault="00362622" w:rsidP="00362622">
            <w:pPr>
              <w:rPr>
                <w:i/>
              </w:rPr>
            </w:pPr>
            <w:r w:rsidRPr="00D97BFF">
              <w:rPr>
                <w:b/>
                <w:i/>
              </w:rPr>
              <w:t>Description</w:t>
            </w:r>
            <w:r w:rsidRPr="00D97BFF">
              <w:rPr>
                <w:i/>
              </w:rPr>
              <w:t>: Bennett, Coleman and Co. Ltd is a media group. They initiated this project to turn massive volumes of CRM data into powerful presentable analysis data. The project involved creation of easily re-deployable solutions of BI on HANA in SMA.</w:t>
            </w:r>
          </w:p>
          <w:p w:rsidR="007B221B" w:rsidRPr="007B221B" w:rsidRDefault="007B221B" w:rsidP="007B221B">
            <w:pPr>
              <w:rPr>
                <w:b/>
                <w:i/>
              </w:rPr>
            </w:pPr>
            <w:r w:rsidRPr="007B221B">
              <w:rPr>
                <w:b/>
                <w:i/>
              </w:rPr>
              <w:t>Roles &amp; Responsibilities</w:t>
            </w:r>
          </w:p>
          <w:p w:rsidR="007B221B" w:rsidRPr="007B221B" w:rsidRDefault="007B221B" w:rsidP="007B221B">
            <w:pPr>
              <w:rPr>
                <w:i/>
              </w:rPr>
            </w:pPr>
          </w:p>
          <w:p w:rsidR="007B221B" w:rsidRPr="007B221B" w:rsidRDefault="007B221B" w:rsidP="007B221B">
            <w:pPr>
              <w:numPr>
                <w:ilvl w:val="0"/>
                <w:numId w:val="21"/>
              </w:numPr>
            </w:pPr>
            <w:r w:rsidRPr="007B221B">
              <w:t>Configured the connection in SLT replication server between SAP source system (ECC) and HANA.</w:t>
            </w:r>
          </w:p>
          <w:p w:rsidR="007B221B" w:rsidRPr="007B221B" w:rsidRDefault="007B221B" w:rsidP="007B221B">
            <w:pPr>
              <w:numPr>
                <w:ilvl w:val="0"/>
                <w:numId w:val="21"/>
              </w:numPr>
            </w:pPr>
            <w:r w:rsidRPr="007B221B">
              <w:t>Conduct comparative data study between normal Database and SAP HANA responses for Business Objects reports.</w:t>
            </w:r>
          </w:p>
          <w:p w:rsidR="007B221B" w:rsidRPr="007B221B" w:rsidRDefault="007B221B" w:rsidP="007B221B">
            <w:pPr>
              <w:numPr>
                <w:ilvl w:val="0"/>
                <w:numId w:val="21"/>
              </w:numPr>
            </w:pPr>
            <w:r w:rsidRPr="007B221B">
              <w:t>Scheduled data replication, replicating only the relevant ECC tables in to HANA by using SLT both initial load and continuous replication.</w:t>
            </w:r>
          </w:p>
          <w:p w:rsidR="007B221B" w:rsidRPr="007B221B" w:rsidRDefault="007B221B" w:rsidP="007B221B">
            <w:pPr>
              <w:numPr>
                <w:ilvl w:val="0"/>
                <w:numId w:val="21"/>
              </w:numPr>
            </w:pPr>
            <w:r w:rsidRPr="007B221B">
              <w:t>Transformed data in to HANA format while replication data in Real time.</w:t>
            </w:r>
          </w:p>
          <w:p w:rsidR="007B221B" w:rsidRPr="007B221B" w:rsidRDefault="007B221B" w:rsidP="007B221B">
            <w:pPr>
              <w:numPr>
                <w:ilvl w:val="0"/>
                <w:numId w:val="21"/>
              </w:numPr>
            </w:pPr>
            <w:r w:rsidRPr="007B221B">
              <w:t>Worked on Attribute views and calculated attribute views on ECC tables in HANA.</w:t>
            </w:r>
          </w:p>
          <w:p w:rsidR="007B221B" w:rsidRPr="007B221B" w:rsidRDefault="007B221B" w:rsidP="007B221B">
            <w:pPr>
              <w:numPr>
                <w:ilvl w:val="0"/>
                <w:numId w:val="21"/>
              </w:numPr>
            </w:pPr>
            <w:r w:rsidRPr="007B221B">
              <w:t>Experienced in creating Analytical Views, Calculation Measures, Restricted Measures, Filters, Variables and Hierarchy.</w:t>
            </w:r>
          </w:p>
          <w:p w:rsidR="007B221B" w:rsidRPr="007B221B" w:rsidRDefault="007B221B" w:rsidP="007B221B">
            <w:pPr>
              <w:numPr>
                <w:ilvl w:val="0"/>
                <w:numId w:val="21"/>
              </w:numPr>
            </w:pPr>
            <w:r w:rsidRPr="007B221B">
              <w:t>Involved in installation and configuration of BODS XI 4.2 in development and production servers.</w:t>
            </w:r>
          </w:p>
          <w:p w:rsidR="007B221B" w:rsidRPr="007B221B" w:rsidRDefault="007B221B" w:rsidP="007B221B">
            <w:pPr>
              <w:numPr>
                <w:ilvl w:val="0"/>
                <w:numId w:val="21"/>
              </w:numPr>
            </w:pPr>
            <w:r w:rsidRPr="007B221B">
              <w:t>Worked on BODS process flows for Data-Provisioning to SAP HANA.</w:t>
            </w:r>
          </w:p>
          <w:p w:rsidR="007B221B" w:rsidRPr="007B221B" w:rsidRDefault="007B221B" w:rsidP="007B221B">
            <w:pPr>
              <w:numPr>
                <w:ilvl w:val="0"/>
                <w:numId w:val="21"/>
              </w:numPr>
            </w:pPr>
            <w:r w:rsidRPr="007B221B">
              <w:t>Worked on measures using various Aggregation types available like Min, Max and Sum.</w:t>
            </w:r>
          </w:p>
          <w:p w:rsidR="007B221B" w:rsidRPr="007B221B" w:rsidRDefault="007B221B" w:rsidP="007B221B">
            <w:pPr>
              <w:numPr>
                <w:ilvl w:val="0"/>
                <w:numId w:val="21"/>
              </w:numPr>
            </w:pPr>
            <w:r w:rsidRPr="007B221B">
              <w:t>Worked on variables and applied them as filters and also worked on various input parameters.</w:t>
            </w:r>
          </w:p>
          <w:p w:rsidR="007B221B" w:rsidRPr="007B221B" w:rsidRDefault="007B221B" w:rsidP="007B221B">
            <w:pPr>
              <w:numPr>
                <w:ilvl w:val="0"/>
                <w:numId w:val="21"/>
              </w:numPr>
            </w:pPr>
            <w:r w:rsidRPr="007B221B">
              <w:t>Created Universes on top of HANA calculation view and developed Webi Reports and Dashboards using IDT (Information Design Tool).</w:t>
            </w:r>
          </w:p>
          <w:p w:rsidR="007B221B" w:rsidRPr="007B221B" w:rsidRDefault="007B221B" w:rsidP="007B221B">
            <w:pPr>
              <w:numPr>
                <w:ilvl w:val="0"/>
                <w:numId w:val="21"/>
              </w:numPr>
              <w:spacing w:before="80"/>
              <w:outlineLvl w:val="1"/>
            </w:pPr>
            <w:r w:rsidRPr="007B221B">
              <w:t>Developed Web Intelligence, Crystal, Dashboards reports on top of SAP BO</w:t>
            </w:r>
          </w:p>
          <w:p w:rsidR="007B221B" w:rsidRDefault="007B221B" w:rsidP="007B221B">
            <w:pPr>
              <w:numPr>
                <w:ilvl w:val="0"/>
                <w:numId w:val="21"/>
              </w:numPr>
              <w:spacing w:after="120"/>
            </w:pPr>
            <w:r w:rsidRPr="007B221B">
              <w:t>SAP HANA RDS for CO-PA – ECC Reports Acceleration &amp; BOBJ Reports.</w:t>
            </w:r>
          </w:p>
          <w:p w:rsidR="007B221B" w:rsidRDefault="007B221B" w:rsidP="007B221B">
            <w:pPr>
              <w:spacing w:after="120"/>
            </w:pPr>
          </w:p>
          <w:p w:rsidR="007B221B" w:rsidRDefault="007B221B" w:rsidP="007B221B">
            <w:pPr>
              <w:spacing w:after="120"/>
            </w:pPr>
          </w:p>
          <w:p w:rsidR="007B221B" w:rsidRDefault="007B221B" w:rsidP="007B221B">
            <w:pPr>
              <w:pStyle w:val="Heading2"/>
            </w:pPr>
            <w:r>
              <w:t>PROJECT # 3</w:t>
            </w:r>
          </w:p>
          <w:p w:rsidR="00D97BFF" w:rsidRDefault="00D97BFF" w:rsidP="007B221B">
            <w:pPr>
              <w:pStyle w:val="Location"/>
              <w:rPr>
                <w:b/>
              </w:rPr>
            </w:pPr>
            <w:r>
              <w:rPr>
                <w:b/>
              </w:rPr>
              <w:t xml:space="preserve">Company: </w:t>
            </w:r>
            <w:r w:rsidRPr="007B221B">
              <w:t>Demas Technologies PVT LTD</w:t>
            </w:r>
            <w:r w:rsidRPr="002819D4">
              <w:rPr>
                <w:b/>
              </w:rPr>
              <w:t xml:space="preserve"> </w:t>
            </w:r>
          </w:p>
          <w:p w:rsidR="00D97BFF" w:rsidRDefault="00D97BFF" w:rsidP="00D97BFF">
            <w:pPr>
              <w:pStyle w:val="Location"/>
            </w:pPr>
            <w:r w:rsidRPr="009659BF">
              <w:rPr>
                <w:b/>
              </w:rPr>
              <w:t>Project</w:t>
            </w:r>
            <w:r>
              <w:t>: Mysource Project</w:t>
            </w:r>
          </w:p>
          <w:p w:rsidR="007B221B" w:rsidRDefault="007B221B" w:rsidP="007B221B">
            <w:pPr>
              <w:pStyle w:val="Location"/>
              <w:rPr>
                <w:b/>
              </w:rPr>
            </w:pPr>
            <w:r w:rsidRPr="002819D4">
              <w:rPr>
                <w:b/>
              </w:rPr>
              <w:t>Role</w:t>
            </w:r>
            <w:r>
              <w:rPr>
                <w:b/>
              </w:rPr>
              <w:t>:</w:t>
            </w:r>
            <w:r>
              <w:t xml:space="preserve"> BI/BO</w:t>
            </w:r>
            <w:r w:rsidRPr="002819D4">
              <w:t xml:space="preserve"> Consultant</w:t>
            </w:r>
            <w:r w:rsidRPr="009659BF">
              <w:rPr>
                <w:b/>
              </w:rPr>
              <w:t xml:space="preserve"> </w:t>
            </w:r>
          </w:p>
          <w:p w:rsidR="007B221B" w:rsidRDefault="007B221B" w:rsidP="007B221B">
            <w:pPr>
              <w:pStyle w:val="Location"/>
            </w:pPr>
            <w:r w:rsidRPr="009659BF">
              <w:rPr>
                <w:b/>
              </w:rPr>
              <w:t>Client</w:t>
            </w:r>
            <w:r>
              <w:t>: Mylan Pharmaceuticals</w:t>
            </w:r>
          </w:p>
          <w:p w:rsidR="007B221B" w:rsidRDefault="007B221B" w:rsidP="007B221B">
            <w:pPr>
              <w:pStyle w:val="Location"/>
            </w:pPr>
            <w:r w:rsidRPr="003C5226">
              <w:rPr>
                <w:b/>
              </w:rPr>
              <w:t>Headquarters</w:t>
            </w:r>
            <w:r>
              <w:t>: Canonsburg, Pennsylvania, USA.</w:t>
            </w:r>
          </w:p>
          <w:p w:rsidR="007B221B" w:rsidRPr="00B30161" w:rsidRDefault="00D97BFF" w:rsidP="007B221B">
            <w:pPr>
              <w:pStyle w:val="Location"/>
              <w:rPr>
                <w:b/>
              </w:rPr>
            </w:pPr>
            <w:r>
              <w:rPr>
                <w:b/>
              </w:rPr>
              <w:t xml:space="preserve">Roles &amp; </w:t>
            </w:r>
            <w:r w:rsidR="007B221B" w:rsidRPr="00B30161">
              <w:rPr>
                <w:b/>
              </w:rPr>
              <w:t>Responsibilities</w:t>
            </w:r>
          </w:p>
          <w:p w:rsidR="007B221B" w:rsidRDefault="007B221B" w:rsidP="007B221B"/>
          <w:p w:rsidR="007B221B" w:rsidRDefault="007B221B" w:rsidP="007B221B">
            <w:pPr>
              <w:pStyle w:val="ListParagraph"/>
              <w:numPr>
                <w:ilvl w:val="0"/>
                <w:numId w:val="22"/>
              </w:numPr>
            </w:pPr>
            <w:r>
              <w:t>Involved in day-to-day maintenance of Business Objects Services.</w:t>
            </w:r>
          </w:p>
          <w:p w:rsidR="007B221B" w:rsidRDefault="007B221B" w:rsidP="007B221B">
            <w:pPr>
              <w:pStyle w:val="ListParagraph"/>
              <w:ind w:left="720"/>
            </w:pPr>
            <w:r>
              <w:t>Involved in analyzing, documenting business requirements, functional requirements for developing universes and reports.</w:t>
            </w:r>
          </w:p>
          <w:p w:rsidR="007B221B" w:rsidRDefault="007B221B" w:rsidP="007B221B">
            <w:pPr>
              <w:pStyle w:val="ListParagraph"/>
              <w:ind w:left="720"/>
            </w:pPr>
            <w:r>
              <w:t>Developed Universes for Ad Hoc reporting, used standard naming conventions, contexts to resolve the loops, defined user-friendly filter conditions.</w:t>
            </w:r>
          </w:p>
          <w:p w:rsidR="007B221B" w:rsidRDefault="007B221B" w:rsidP="007B221B">
            <w:pPr>
              <w:pStyle w:val="ListParagraph"/>
              <w:ind w:left="720"/>
            </w:pPr>
            <w:r>
              <w:t>Created prompts for Webi reports using @prompt functions.</w:t>
            </w:r>
          </w:p>
          <w:p w:rsidR="007B221B" w:rsidRDefault="007B221B" w:rsidP="007B221B">
            <w:pPr>
              <w:pStyle w:val="ListParagraph"/>
              <w:ind w:left="720"/>
            </w:pPr>
            <w:r>
              <w:t xml:space="preserve">Created filter objects, formatted objects and measures with in the universe for faster report generation. </w:t>
            </w:r>
          </w:p>
          <w:p w:rsidR="007B221B" w:rsidRDefault="007B221B" w:rsidP="007B221B">
            <w:pPr>
              <w:pStyle w:val="ListParagraph"/>
              <w:numPr>
                <w:ilvl w:val="0"/>
                <w:numId w:val="0"/>
              </w:numPr>
              <w:ind w:left="720"/>
            </w:pPr>
            <w:r>
              <w:t>Responsible for design, development and extraction from ECC Source system and flat files to BI for SD.</w:t>
            </w:r>
          </w:p>
          <w:p w:rsidR="007B221B" w:rsidRDefault="007B221B" w:rsidP="007B221B">
            <w:pPr>
              <w:pStyle w:val="ListParagraph"/>
              <w:ind w:left="720"/>
            </w:pPr>
            <w:r>
              <w:t>Created Data Transfer Processes, Data Load Strategies for smooth functioning of all Master Data &amp; Transactional data Loads.</w:t>
            </w:r>
          </w:p>
          <w:p w:rsidR="007B221B" w:rsidRDefault="007B221B" w:rsidP="007B221B">
            <w:pPr>
              <w:pStyle w:val="ListParagraph"/>
              <w:ind w:left="720"/>
            </w:pPr>
            <w:r>
              <w:t>Involved in the resolution of daily issues/requests, performance management, maintenance upgrades, and production migrations.</w:t>
            </w:r>
          </w:p>
          <w:p w:rsidR="007B221B" w:rsidRPr="00B323C6" w:rsidRDefault="007B221B" w:rsidP="007B221B">
            <w:pPr>
              <w:pStyle w:val="ListParagraph"/>
              <w:ind w:left="720"/>
              <w:rPr>
                <w:lang w:val="en-IN" w:eastAsia="en-IN"/>
              </w:rPr>
            </w:pPr>
            <w:r w:rsidRPr="005D6A14">
              <w:rPr>
                <w:lang w:val="en-IN" w:eastAsia="en-IN"/>
              </w:rPr>
              <w:t>Created Reports using Calculated Key figures, restricted key figures, Formulae, Conditions and Variables and Developed Drilldown Reports Using RRI</w:t>
            </w:r>
            <w:r>
              <w:rPr>
                <w:lang w:val="en-IN" w:eastAsia="en-IN"/>
              </w:rPr>
              <w:t>.</w:t>
            </w:r>
          </w:p>
          <w:p w:rsidR="007B221B" w:rsidRPr="005D6A14" w:rsidRDefault="007B221B" w:rsidP="007B221B">
            <w:pPr>
              <w:pStyle w:val="ListParagraph"/>
              <w:ind w:left="720"/>
              <w:rPr>
                <w:lang w:val="en-IN" w:eastAsia="en-IN"/>
              </w:rPr>
            </w:pPr>
            <w:r w:rsidRPr="005D6A14">
              <w:rPr>
                <w:lang w:val="en-IN" w:eastAsia="en-IN"/>
              </w:rPr>
              <w:t>Designed standard template for Webi reporting with auto generation of user prompts and Info Provider details</w:t>
            </w:r>
            <w:r>
              <w:rPr>
                <w:lang w:val="en-IN" w:eastAsia="en-IN"/>
              </w:rPr>
              <w:t>.</w:t>
            </w:r>
          </w:p>
          <w:p w:rsidR="007B221B" w:rsidRPr="005D6A14" w:rsidRDefault="007B221B" w:rsidP="007B221B">
            <w:pPr>
              <w:pStyle w:val="ListParagraph"/>
              <w:ind w:left="720"/>
              <w:rPr>
                <w:lang w:val="en-IN" w:eastAsia="en-IN"/>
              </w:rPr>
            </w:pPr>
            <w:r w:rsidRPr="005D6A14">
              <w:rPr>
                <w:lang w:val="en-IN" w:eastAsia="en-IN"/>
              </w:rPr>
              <w:t>Worked on Migration of Universes WebI reports and Dashboards from XI 3</w:t>
            </w:r>
            <w:r>
              <w:rPr>
                <w:lang w:val="en-IN" w:eastAsia="en-IN"/>
              </w:rPr>
              <w:t>.</w:t>
            </w:r>
            <w:r w:rsidRPr="005D6A14">
              <w:rPr>
                <w:lang w:val="en-IN" w:eastAsia="en-IN"/>
              </w:rPr>
              <w:t>1 to 4</w:t>
            </w:r>
            <w:r>
              <w:rPr>
                <w:lang w:val="en-IN" w:eastAsia="en-IN"/>
              </w:rPr>
              <w:t>.</w:t>
            </w:r>
            <w:r w:rsidRPr="005D6A14">
              <w:rPr>
                <w:lang w:val="en-IN" w:eastAsia="en-IN"/>
              </w:rPr>
              <w:t>0</w:t>
            </w:r>
          </w:p>
          <w:p w:rsidR="007B221B" w:rsidRPr="00B323C6" w:rsidRDefault="007B221B" w:rsidP="007B221B">
            <w:pPr>
              <w:pStyle w:val="ListParagraph"/>
              <w:ind w:left="720"/>
              <w:rPr>
                <w:lang w:val="en-IN" w:eastAsia="en-IN"/>
              </w:rPr>
            </w:pPr>
            <w:r w:rsidRPr="00B323C6">
              <w:rPr>
                <w:lang w:val="en-IN" w:eastAsia="en-IN"/>
              </w:rPr>
              <w:t>Created thin client reports using web intelligence WebI in order to view the reports from intranet</w:t>
            </w:r>
          </w:p>
          <w:p w:rsidR="007B221B" w:rsidRPr="005D6A14" w:rsidRDefault="007B221B" w:rsidP="007B221B">
            <w:pPr>
              <w:pStyle w:val="ListParagraph"/>
              <w:ind w:left="720"/>
              <w:rPr>
                <w:lang w:val="en-IN" w:eastAsia="en-IN"/>
              </w:rPr>
            </w:pPr>
            <w:r w:rsidRPr="005D6A14">
              <w:rPr>
                <w:lang w:val="en-IN" w:eastAsia="en-IN"/>
              </w:rPr>
              <w:t>Worked in support team as well and handled the high priority Remedy Incidents</w:t>
            </w:r>
            <w:r>
              <w:rPr>
                <w:lang w:val="en-IN" w:eastAsia="en-IN"/>
              </w:rPr>
              <w:t>.</w:t>
            </w:r>
          </w:p>
          <w:p w:rsidR="007B221B" w:rsidRDefault="007B221B" w:rsidP="007B221B">
            <w:pPr>
              <w:pStyle w:val="ListParagraph"/>
              <w:ind w:left="720"/>
              <w:rPr>
                <w:lang w:val="en-IN" w:eastAsia="en-IN"/>
              </w:rPr>
            </w:pPr>
            <w:r w:rsidRPr="005D6A14">
              <w:rPr>
                <w:lang w:val="en-IN" w:eastAsia="en-IN"/>
              </w:rPr>
              <w:t>Generated reports based on reporting requirements on purchase order summary purchase order details sales order summary sales order details and invoice details</w:t>
            </w:r>
            <w:r>
              <w:rPr>
                <w:lang w:val="en-IN" w:eastAsia="en-IN"/>
              </w:rPr>
              <w:t>.</w:t>
            </w:r>
          </w:p>
          <w:p w:rsidR="007B221B" w:rsidRPr="00D97BFF" w:rsidRDefault="007B221B" w:rsidP="00D97BFF">
            <w:pPr>
              <w:ind w:left="360"/>
              <w:rPr>
                <w:lang w:val="en-IN" w:eastAsia="en-IN"/>
              </w:rPr>
            </w:pPr>
          </w:p>
          <w:p w:rsidR="00362622" w:rsidRPr="009170C1" w:rsidRDefault="00362622" w:rsidP="00362622">
            <w:pPr>
              <w:rPr>
                <w:b/>
              </w:rPr>
            </w:pPr>
          </w:p>
        </w:tc>
      </w:tr>
      <w:tr w:rsidR="00362622" w:rsidRPr="00DE7766" w:rsidTr="00AC26FD">
        <w:trPr>
          <w:trHeight w:val="360"/>
        </w:trPr>
        <w:tc>
          <w:tcPr>
            <w:tcW w:w="8856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362622" w:rsidRPr="006962EF" w:rsidRDefault="00362622" w:rsidP="00362622">
            <w:pPr>
              <w:pStyle w:val="Heading1"/>
            </w:pPr>
            <w:r>
              <w:lastRenderedPageBreak/>
              <w:t>Education</w:t>
            </w:r>
          </w:p>
        </w:tc>
      </w:tr>
      <w:tr w:rsidR="007B221B" w:rsidRPr="006962EF" w:rsidTr="00894071">
        <w:trPr>
          <w:gridAfter w:val="1"/>
          <w:wAfter w:w="466" w:type="dxa"/>
          <w:trHeight w:val="216"/>
        </w:trPr>
        <w:tc>
          <w:tcPr>
            <w:tcW w:w="6302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7B221B" w:rsidRPr="006962EF" w:rsidRDefault="007B221B" w:rsidP="00894071">
            <w:pPr>
              <w:pStyle w:val="Heading2"/>
            </w:pPr>
            <w:r>
              <w:t>AURORA COLLEGE (OSMANIA)</w:t>
            </w:r>
          </w:p>
        </w:tc>
        <w:tc>
          <w:tcPr>
            <w:tcW w:w="2088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7B221B" w:rsidRPr="006962EF" w:rsidRDefault="007B221B" w:rsidP="00894071">
            <w:pPr>
              <w:pStyle w:val="Dates"/>
            </w:pPr>
            <w:r>
              <w:t>2011</w:t>
            </w:r>
          </w:p>
        </w:tc>
      </w:tr>
      <w:tr w:rsidR="007B221B" w:rsidRPr="006962EF" w:rsidTr="00894071">
        <w:trPr>
          <w:gridAfter w:val="1"/>
          <w:wAfter w:w="466" w:type="dxa"/>
          <w:trHeight w:val="255"/>
        </w:trPr>
        <w:tc>
          <w:tcPr>
            <w:tcW w:w="8390" w:type="dxa"/>
            <w:gridSpan w:val="5"/>
            <w:tcBorders>
              <w:top w:val="nil"/>
              <w:left w:val="nil"/>
              <w:right w:val="nil"/>
            </w:tcBorders>
          </w:tcPr>
          <w:p w:rsidR="007B221B" w:rsidRDefault="007B221B" w:rsidP="00894071">
            <w:pPr>
              <w:pStyle w:val="Location"/>
            </w:pPr>
            <w:r>
              <w:t>Chikkadpally, Hyderabad</w:t>
            </w:r>
          </w:p>
          <w:p w:rsidR="007B221B" w:rsidRPr="006962EF" w:rsidRDefault="007B221B" w:rsidP="007B221B">
            <w:pPr>
              <w:pStyle w:val="ListParagraph"/>
              <w:ind w:left="720"/>
            </w:pPr>
            <w:r>
              <w:t>Graduation</w:t>
            </w:r>
          </w:p>
        </w:tc>
      </w:tr>
    </w:tbl>
    <w:p w:rsidR="008E18D5" w:rsidRPr="00DE7766" w:rsidRDefault="008E18D5" w:rsidP="00DE7766"/>
    <w:sectPr w:rsidR="008E18D5" w:rsidRPr="00DE7766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D2B51"/>
    <w:multiLevelType w:val="hybridMultilevel"/>
    <w:tmpl w:val="E444B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0914A83"/>
    <w:multiLevelType w:val="hybridMultilevel"/>
    <w:tmpl w:val="4CC6D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E781C99"/>
    <w:multiLevelType w:val="hybridMultilevel"/>
    <w:tmpl w:val="C6288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82C1FA3"/>
    <w:multiLevelType w:val="hybridMultilevel"/>
    <w:tmpl w:val="E90E4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18"/>
  </w:num>
  <w:num w:numId="7">
    <w:abstractNumId w:val="1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19"/>
  </w:num>
  <w:num w:numId="20">
    <w:abstractNumId w:val="12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22"/>
    <w:rsid w:val="000022EB"/>
    <w:rsid w:val="00075E73"/>
    <w:rsid w:val="000B0EE9"/>
    <w:rsid w:val="0010077D"/>
    <w:rsid w:val="00116379"/>
    <w:rsid w:val="0025418C"/>
    <w:rsid w:val="002911C8"/>
    <w:rsid w:val="00301257"/>
    <w:rsid w:val="00361AFB"/>
    <w:rsid w:val="00362622"/>
    <w:rsid w:val="00374E86"/>
    <w:rsid w:val="003F5303"/>
    <w:rsid w:val="0041118B"/>
    <w:rsid w:val="005C5D33"/>
    <w:rsid w:val="006962EF"/>
    <w:rsid w:val="006E2432"/>
    <w:rsid w:val="00790D50"/>
    <w:rsid w:val="007A2F12"/>
    <w:rsid w:val="007B221B"/>
    <w:rsid w:val="007D5AB6"/>
    <w:rsid w:val="008E18D5"/>
    <w:rsid w:val="0090731C"/>
    <w:rsid w:val="00907793"/>
    <w:rsid w:val="009548CA"/>
    <w:rsid w:val="00987217"/>
    <w:rsid w:val="00A07D6A"/>
    <w:rsid w:val="00A84E65"/>
    <w:rsid w:val="00AC26FD"/>
    <w:rsid w:val="00AF1168"/>
    <w:rsid w:val="00B54803"/>
    <w:rsid w:val="00C069B4"/>
    <w:rsid w:val="00C302EE"/>
    <w:rsid w:val="00C55F0B"/>
    <w:rsid w:val="00CD22BE"/>
    <w:rsid w:val="00D449BA"/>
    <w:rsid w:val="00D4662D"/>
    <w:rsid w:val="00D720EA"/>
    <w:rsid w:val="00D97489"/>
    <w:rsid w:val="00D97BFF"/>
    <w:rsid w:val="00DE7766"/>
    <w:rsid w:val="00E33FCE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88A51"/>
  <w15:docId w15:val="{0B4F5B98-F659-403F-BB08-985141B9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7B221B"/>
    <w:rPr>
      <w:rFonts w:asciiTheme="minorHAnsi" w:hAnsiTheme="minorHAnsi"/>
      <w:b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ic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D424064478406C8CCF54BE92D73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C4040-FD61-44D3-9608-73430F8E85D1}"/>
      </w:docPartPr>
      <w:docPartBody>
        <w:p w:rsidR="00000000" w:rsidRDefault="008E5D43" w:rsidP="008E5D43">
          <w:pPr>
            <w:pStyle w:val="8BD424064478406C8CCF54BE92D73D20"/>
          </w:pPr>
          <w:r>
            <w:t>[Dates]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43"/>
    <w:rsid w:val="002C3CC1"/>
    <w:rsid w:val="008E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C1F000643246D392DB1E6CF8CEC0D2">
    <w:name w:val="8FC1F000643246D392DB1E6CF8CEC0D2"/>
  </w:style>
  <w:style w:type="paragraph" w:customStyle="1" w:styleId="CFB05922279E4EBFB2A29553EA33B020">
    <w:name w:val="CFB05922279E4EBFB2A29553EA33B020"/>
  </w:style>
  <w:style w:type="paragraph" w:customStyle="1" w:styleId="D8ED3EFBFDCA45B9838F3FBC08B81A6F">
    <w:name w:val="D8ED3EFBFDCA45B9838F3FBC08B81A6F"/>
  </w:style>
  <w:style w:type="paragraph" w:customStyle="1" w:styleId="2D0356DAD7B742B28CCBC0C1C0DECCB1">
    <w:name w:val="2D0356DAD7B742B28CCBC0C1C0DECCB1"/>
  </w:style>
  <w:style w:type="paragraph" w:customStyle="1" w:styleId="410B261C51A74A20AF0A8124CF15B72D">
    <w:name w:val="410B261C51A74A20AF0A8124CF15B72D"/>
  </w:style>
  <w:style w:type="paragraph" w:customStyle="1" w:styleId="C5C47007174342B1B694D82CE5168576">
    <w:name w:val="C5C47007174342B1B694D82CE5168576"/>
  </w:style>
  <w:style w:type="paragraph" w:customStyle="1" w:styleId="EC390B7F846D435FB998D4680C1665D0">
    <w:name w:val="EC390B7F846D435FB998D4680C1665D0"/>
  </w:style>
  <w:style w:type="paragraph" w:customStyle="1" w:styleId="BFC2827EE1BD4FADBDF3846F8B9F2F2E">
    <w:name w:val="BFC2827EE1BD4FADBDF3846F8B9F2F2E"/>
  </w:style>
  <w:style w:type="paragraph" w:customStyle="1" w:styleId="8F6A3F21640040ADADA3F25FF0499839">
    <w:name w:val="8F6A3F21640040ADADA3F25FF0499839"/>
  </w:style>
  <w:style w:type="paragraph" w:customStyle="1" w:styleId="904D36CC7443425DBDA5C93F310F3F82">
    <w:name w:val="904D36CC7443425DBDA5C93F310F3F82"/>
  </w:style>
  <w:style w:type="paragraph" w:customStyle="1" w:styleId="4668B0122124498FA76E9B9B11BE76A4">
    <w:name w:val="4668B0122124498FA76E9B9B11BE76A4"/>
  </w:style>
  <w:style w:type="paragraph" w:customStyle="1" w:styleId="A674CCAAA3F34236981B846D66B192CF">
    <w:name w:val="A674CCAAA3F34236981B846D66B192CF"/>
  </w:style>
  <w:style w:type="paragraph" w:customStyle="1" w:styleId="ADF1B2343ACD4191A170BE52D52C11B0">
    <w:name w:val="ADF1B2343ACD4191A170BE52D52C11B0"/>
  </w:style>
  <w:style w:type="paragraph" w:customStyle="1" w:styleId="9C02CE76AD7C462FB387749F6CCCB68B">
    <w:name w:val="9C02CE76AD7C462FB387749F6CCCB68B"/>
  </w:style>
  <w:style w:type="paragraph" w:customStyle="1" w:styleId="056367B8917147168BEAC82464C64E64">
    <w:name w:val="056367B8917147168BEAC82464C64E64"/>
  </w:style>
  <w:style w:type="paragraph" w:customStyle="1" w:styleId="396B2F820D114570B6B69DE69F0D7AC2">
    <w:name w:val="396B2F820D114570B6B69DE69F0D7AC2"/>
  </w:style>
  <w:style w:type="paragraph" w:customStyle="1" w:styleId="6AAE41EC6F8C4C9493F29CBB244B1578">
    <w:name w:val="6AAE41EC6F8C4C9493F29CBB244B1578"/>
  </w:style>
  <w:style w:type="paragraph" w:customStyle="1" w:styleId="DEFAA209097348A281942C2DBD235565">
    <w:name w:val="DEFAA209097348A281942C2DBD235565"/>
  </w:style>
  <w:style w:type="paragraph" w:customStyle="1" w:styleId="41996C1481C34779B44E369C39E175E8">
    <w:name w:val="41996C1481C34779B44E369C39E175E8"/>
  </w:style>
  <w:style w:type="paragraph" w:customStyle="1" w:styleId="419E3E453AC04E4CBE2B57F961AC2706">
    <w:name w:val="419E3E453AC04E4CBE2B57F961AC2706"/>
  </w:style>
  <w:style w:type="paragraph" w:customStyle="1" w:styleId="84A4B312263E481BB83080195004DE00">
    <w:name w:val="84A4B312263E481BB83080195004DE00"/>
  </w:style>
  <w:style w:type="paragraph" w:customStyle="1" w:styleId="EFD875B7DF4648F7A4D467DDEFF95016">
    <w:name w:val="EFD875B7DF4648F7A4D467DDEFF95016"/>
  </w:style>
  <w:style w:type="paragraph" w:customStyle="1" w:styleId="655399AD50EA421A9B2457D3C6389162">
    <w:name w:val="655399AD50EA421A9B2457D3C6389162"/>
  </w:style>
  <w:style w:type="paragraph" w:customStyle="1" w:styleId="7B2841EAC1384118B933043FF8064AAF">
    <w:name w:val="7B2841EAC1384118B933043FF8064AAF"/>
  </w:style>
  <w:style w:type="paragraph" w:customStyle="1" w:styleId="55FF6765EC6B4B319E505FB0B85B169F">
    <w:name w:val="55FF6765EC6B4B319E505FB0B85B169F"/>
  </w:style>
  <w:style w:type="paragraph" w:customStyle="1" w:styleId="19073AF856264C98815ADC3164E0219A">
    <w:name w:val="19073AF856264C98815ADC3164E0219A"/>
  </w:style>
  <w:style w:type="paragraph" w:customStyle="1" w:styleId="A638EF0F32E649E3AFE32D47E8369ED2">
    <w:name w:val="A638EF0F32E649E3AFE32D47E8369ED2"/>
  </w:style>
  <w:style w:type="paragraph" w:customStyle="1" w:styleId="45AB18DCD7BB4CC5BDFD0445196C4DD1">
    <w:name w:val="45AB18DCD7BB4CC5BDFD0445196C4DD1"/>
  </w:style>
  <w:style w:type="paragraph" w:customStyle="1" w:styleId="B1324CEA96464B09A471EF3EC5A62A60">
    <w:name w:val="B1324CEA96464B09A471EF3EC5A62A60"/>
  </w:style>
  <w:style w:type="paragraph" w:customStyle="1" w:styleId="AE24B60BD0A446CFA2BBB097F6041064">
    <w:name w:val="AE24B60BD0A446CFA2BBB097F6041064"/>
  </w:style>
  <w:style w:type="paragraph" w:customStyle="1" w:styleId="9DA6779ADB61464B81A066D594F0529C">
    <w:name w:val="9DA6779ADB61464B81A066D594F0529C"/>
  </w:style>
  <w:style w:type="paragraph" w:customStyle="1" w:styleId="16FB264BFF8F420895764C6F4D717B34">
    <w:name w:val="16FB264BFF8F420895764C6F4D717B34"/>
    <w:rsid w:val="008E5D43"/>
  </w:style>
  <w:style w:type="paragraph" w:customStyle="1" w:styleId="BFDC0176022842C8ABE64EDA53417F48">
    <w:name w:val="BFDC0176022842C8ABE64EDA53417F48"/>
    <w:rsid w:val="008E5D43"/>
  </w:style>
  <w:style w:type="paragraph" w:customStyle="1" w:styleId="0CFEA5A018104DC4B4B409A54EC12188">
    <w:name w:val="0CFEA5A018104DC4B4B409A54EC12188"/>
    <w:rsid w:val="008E5D43"/>
  </w:style>
  <w:style w:type="paragraph" w:customStyle="1" w:styleId="DE28BE35C2904587ACFC11487DB1666B">
    <w:name w:val="DE28BE35C2904587ACFC11487DB1666B"/>
    <w:rsid w:val="008E5D43"/>
  </w:style>
  <w:style w:type="paragraph" w:customStyle="1" w:styleId="4EA65C60A54F4BDDBCA2526DD5B406F5">
    <w:name w:val="4EA65C60A54F4BDDBCA2526DD5B406F5"/>
    <w:rsid w:val="008E5D43"/>
  </w:style>
  <w:style w:type="paragraph" w:customStyle="1" w:styleId="A199F79E9F624684B530A5462E9ADC9D">
    <w:name w:val="A199F79E9F624684B530A5462E9ADC9D"/>
    <w:rsid w:val="008E5D43"/>
  </w:style>
  <w:style w:type="paragraph" w:customStyle="1" w:styleId="EA95AEC0EC13405F876618F0457B50DF">
    <w:name w:val="EA95AEC0EC13405F876618F0457B50DF"/>
    <w:rsid w:val="008E5D43"/>
  </w:style>
  <w:style w:type="paragraph" w:customStyle="1" w:styleId="35DBF3C249E54CECA6AE29E803588CD2">
    <w:name w:val="35DBF3C249E54CECA6AE29E803588CD2"/>
    <w:rsid w:val="008E5D43"/>
  </w:style>
  <w:style w:type="paragraph" w:customStyle="1" w:styleId="0798A53E82EF46D09E49438BF666EE35">
    <w:name w:val="0798A53E82EF46D09E49438BF666EE35"/>
    <w:rsid w:val="008E5D43"/>
  </w:style>
  <w:style w:type="paragraph" w:customStyle="1" w:styleId="64620FE5BA6A41F09861537DB4BA6545">
    <w:name w:val="64620FE5BA6A41F09861537DB4BA6545"/>
    <w:rsid w:val="008E5D43"/>
  </w:style>
  <w:style w:type="paragraph" w:customStyle="1" w:styleId="0DD1E5C54C714D3BAE3683649DC21D03">
    <w:name w:val="0DD1E5C54C714D3BAE3683649DC21D03"/>
    <w:rsid w:val="008E5D43"/>
  </w:style>
  <w:style w:type="paragraph" w:customStyle="1" w:styleId="317BAED5FB71414087EADFED9B46BDF6">
    <w:name w:val="317BAED5FB71414087EADFED9B46BDF6"/>
    <w:rsid w:val="008E5D43"/>
  </w:style>
  <w:style w:type="paragraph" w:customStyle="1" w:styleId="7E27D2A19C874C3289B7634866FC636A">
    <w:name w:val="7E27D2A19C874C3289B7634866FC636A"/>
    <w:rsid w:val="008E5D43"/>
  </w:style>
  <w:style w:type="paragraph" w:customStyle="1" w:styleId="938CAFAB67A941AD84497C6045870031">
    <w:name w:val="938CAFAB67A941AD84497C6045870031"/>
    <w:rsid w:val="008E5D43"/>
  </w:style>
  <w:style w:type="paragraph" w:customStyle="1" w:styleId="5BA49B8DDFFB4725A0CA30E166CCD02A">
    <w:name w:val="5BA49B8DDFFB4725A0CA30E166CCD02A"/>
    <w:rsid w:val="008E5D43"/>
  </w:style>
  <w:style w:type="paragraph" w:customStyle="1" w:styleId="362A5BF74D4B49648616F9ABB5C97101">
    <w:name w:val="362A5BF74D4B49648616F9ABB5C97101"/>
    <w:rsid w:val="008E5D43"/>
  </w:style>
  <w:style w:type="paragraph" w:customStyle="1" w:styleId="17E7FA2E6283452299AEE783C808B6A5">
    <w:name w:val="17E7FA2E6283452299AEE783C808B6A5"/>
    <w:rsid w:val="008E5D43"/>
  </w:style>
  <w:style w:type="paragraph" w:customStyle="1" w:styleId="85E96F77FFB747C7837FCFFD079B0255">
    <w:name w:val="85E96F77FFB747C7837FCFFD079B0255"/>
    <w:rsid w:val="008E5D43"/>
  </w:style>
  <w:style w:type="paragraph" w:customStyle="1" w:styleId="24CD4058DD3148F799F4085EF8A17BC7">
    <w:name w:val="24CD4058DD3148F799F4085EF8A17BC7"/>
    <w:rsid w:val="008E5D43"/>
  </w:style>
  <w:style w:type="paragraph" w:customStyle="1" w:styleId="23D771FB5ACE4FE8AD4791F8ABCDBE78">
    <w:name w:val="23D771FB5ACE4FE8AD4791F8ABCDBE78"/>
    <w:rsid w:val="008E5D43"/>
  </w:style>
  <w:style w:type="paragraph" w:customStyle="1" w:styleId="CC132ACB38434BBDB3F67701CAD90485">
    <w:name w:val="CC132ACB38434BBDB3F67701CAD90485"/>
    <w:rsid w:val="008E5D43"/>
  </w:style>
  <w:style w:type="paragraph" w:customStyle="1" w:styleId="1617366C26424DACA414BB7C6A8325C4">
    <w:name w:val="1617366C26424DACA414BB7C6A8325C4"/>
    <w:rsid w:val="008E5D43"/>
  </w:style>
  <w:style w:type="paragraph" w:customStyle="1" w:styleId="8BD424064478406C8CCF54BE92D73D20">
    <w:name w:val="8BD424064478406C8CCF54BE92D73D20"/>
    <w:rsid w:val="008E5D43"/>
  </w:style>
  <w:style w:type="paragraph" w:customStyle="1" w:styleId="38DAC538C44E4A7F9E842CFD8DAA76D4">
    <w:name w:val="38DAC538C44E4A7F9E842CFD8DAA76D4"/>
    <w:rsid w:val="008E5D43"/>
  </w:style>
  <w:style w:type="paragraph" w:customStyle="1" w:styleId="CFDF734B77ED4172928B20EF046D1E03">
    <w:name w:val="CFDF734B77ED4172928B20EF046D1E03"/>
    <w:rsid w:val="008E5D43"/>
  </w:style>
  <w:style w:type="paragraph" w:customStyle="1" w:styleId="8A79777620414571BACF946740D6ACE1">
    <w:name w:val="8A79777620414571BACF946740D6ACE1"/>
    <w:rsid w:val="008E5D43"/>
  </w:style>
  <w:style w:type="paragraph" w:customStyle="1" w:styleId="0BC96E4466D84228A6204C42E63C864E">
    <w:name w:val="0BC96E4466D84228A6204C42E63C864E"/>
    <w:rsid w:val="008E5D43"/>
  </w:style>
  <w:style w:type="paragraph" w:customStyle="1" w:styleId="53DF98F345574D1BAA6D38DB789D8895">
    <w:name w:val="53DF98F345574D1BAA6D38DB789D8895"/>
    <w:rsid w:val="008E5D43"/>
  </w:style>
  <w:style w:type="paragraph" w:customStyle="1" w:styleId="C21F34EECC4F4CD2AFE51C76AF15CCBC">
    <w:name w:val="C21F34EECC4F4CD2AFE51C76AF15CCBC"/>
    <w:rsid w:val="008E5D43"/>
  </w:style>
  <w:style w:type="paragraph" w:customStyle="1" w:styleId="0FCF01D1CA2A4190A5E126B7F51C2BA6">
    <w:name w:val="0FCF01D1CA2A4190A5E126B7F51C2BA6"/>
    <w:rsid w:val="008E5D43"/>
  </w:style>
  <w:style w:type="paragraph" w:customStyle="1" w:styleId="F4BC65B9EBD64D36AB6C072DE22BECA2">
    <w:name w:val="F4BC65B9EBD64D36AB6C072DE22BECA2"/>
    <w:rsid w:val="008E5D43"/>
  </w:style>
  <w:style w:type="paragraph" w:customStyle="1" w:styleId="FE10B2E6B69942149F9EA330EEEEEB60">
    <w:name w:val="FE10B2E6B69942149F9EA330EEEEEB60"/>
    <w:rsid w:val="008E5D43"/>
  </w:style>
  <w:style w:type="paragraph" w:customStyle="1" w:styleId="F300460354AF491896BE90620E07DA27">
    <w:name w:val="F300460354AF491896BE90620E07DA27"/>
    <w:rsid w:val="008E5D43"/>
  </w:style>
  <w:style w:type="paragraph" w:customStyle="1" w:styleId="C5CC45F41EBF4A199934E9CC75DBEA1A">
    <w:name w:val="C5CC45F41EBF4A199934E9CC75DBEA1A"/>
    <w:rsid w:val="008E5D43"/>
  </w:style>
  <w:style w:type="paragraph" w:customStyle="1" w:styleId="0E0760EC35A148C2AB936079075824B0">
    <w:name w:val="0E0760EC35A148C2AB936079075824B0"/>
    <w:rsid w:val="008E5D43"/>
  </w:style>
  <w:style w:type="paragraph" w:customStyle="1" w:styleId="BF3B7FA98C7B438687E9120F80D18913">
    <w:name w:val="BF3B7FA98C7B438687E9120F80D18913"/>
    <w:rsid w:val="008E5D43"/>
  </w:style>
  <w:style w:type="paragraph" w:customStyle="1" w:styleId="80E95F483EE34A6182DF011DA14FDA40">
    <w:name w:val="80E95F483EE34A6182DF011DA14FDA40"/>
    <w:rsid w:val="008E5D43"/>
  </w:style>
  <w:style w:type="paragraph" w:customStyle="1" w:styleId="335ECF141F73487F99A05FB2619D1C1B">
    <w:name w:val="335ECF141F73487F99A05FB2619D1C1B"/>
    <w:rsid w:val="008E5D43"/>
  </w:style>
  <w:style w:type="paragraph" w:customStyle="1" w:styleId="AE88051A421C499D8EA6FEF0F5AC269C">
    <w:name w:val="AE88051A421C499D8EA6FEF0F5AC269C"/>
    <w:rsid w:val="008E5D43"/>
  </w:style>
  <w:style w:type="paragraph" w:customStyle="1" w:styleId="1EFAF53A77C245DEB99C1701D38BABD3">
    <w:name w:val="1EFAF53A77C245DEB99C1701D38BABD3"/>
    <w:rsid w:val="008E5D43"/>
  </w:style>
  <w:style w:type="paragraph" w:customStyle="1" w:styleId="35EC10FD7FB54E689B337DDAE887961F">
    <w:name w:val="35EC10FD7FB54E689B337DDAE887961F"/>
    <w:rsid w:val="008E5D43"/>
  </w:style>
  <w:style w:type="paragraph" w:customStyle="1" w:styleId="6F73DCC0973B481B9EB1ACD4BB84902F">
    <w:name w:val="6F73DCC0973B481B9EB1ACD4BB84902F"/>
    <w:rsid w:val="008E5D43"/>
  </w:style>
  <w:style w:type="paragraph" w:customStyle="1" w:styleId="D03A3BC1CF974965AB8AC988C64D878E">
    <w:name w:val="D03A3BC1CF974965AB8AC988C64D878E"/>
    <w:rsid w:val="008E5D43"/>
  </w:style>
  <w:style w:type="paragraph" w:customStyle="1" w:styleId="0D536169CCD640EFA6040DB1657FBAF8">
    <w:name w:val="0D536169CCD640EFA6040DB1657FBAF8"/>
    <w:rsid w:val="008E5D43"/>
  </w:style>
  <w:style w:type="paragraph" w:customStyle="1" w:styleId="60D071D96CE54A77ADCAE364A1C08BD8">
    <w:name w:val="60D071D96CE54A77ADCAE364A1C08BD8"/>
    <w:rsid w:val="008E5D43"/>
  </w:style>
  <w:style w:type="paragraph" w:customStyle="1" w:styleId="2C569F52C2BC4A328D3C95B67EE170E5">
    <w:name w:val="2C569F52C2BC4A328D3C95B67EE170E5"/>
    <w:rsid w:val="008E5D43"/>
  </w:style>
  <w:style w:type="paragraph" w:customStyle="1" w:styleId="2443B305CC534F0FADF20097613A5C1E">
    <w:name w:val="2443B305CC534F0FADF20097613A5C1E"/>
    <w:rsid w:val="008E5D43"/>
  </w:style>
  <w:style w:type="paragraph" w:customStyle="1" w:styleId="CE7CCACA029B4E2EBCF231EED8768E07">
    <w:name w:val="CE7CCACA029B4E2EBCF231EED8768E07"/>
    <w:rsid w:val="008E5D43"/>
  </w:style>
  <w:style w:type="paragraph" w:customStyle="1" w:styleId="4C6FB1960913446097A31DDB80B01F4A">
    <w:name w:val="4C6FB1960913446097A31DDB80B01F4A"/>
    <w:rsid w:val="008E5D43"/>
  </w:style>
  <w:style w:type="paragraph" w:customStyle="1" w:styleId="6623739D4D9E4B4F9CD5246E44D9A021">
    <w:name w:val="6623739D4D9E4B4F9CD5246E44D9A021"/>
    <w:rsid w:val="008E5D43"/>
  </w:style>
  <w:style w:type="paragraph" w:customStyle="1" w:styleId="219A3EC7C1F24B02A69C7071F1EA3619">
    <w:name w:val="219A3EC7C1F24B02A69C7071F1EA3619"/>
    <w:rsid w:val="008E5D43"/>
  </w:style>
  <w:style w:type="paragraph" w:customStyle="1" w:styleId="4FB2728A06424FC58D85E7638FFE9C42">
    <w:name w:val="4FB2728A06424FC58D85E7638FFE9C42"/>
    <w:rsid w:val="008E5D43"/>
  </w:style>
  <w:style w:type="paragraph" w:customStyle="1" w:styleId="B7E12614592947F3A777F29F0C6EBC67">
    <w:name w:val="B7E12614592947F3A777F29F0C6EBC67"/>
    <w:rsid w:val="008E5D43"/>
  </w:style>
  <w:style w:type="paragraph" w:customStyle="1" w:styleId="50D5EA055A3E4A8B82DD3B180C5E975B">
    <w:name w:val="50D5EA055A3E4A8B82DD3B180C5E975B"/>
    <w:rsid w:val="008E5D43"/>
  </w:style>
  <w:style w:type="paragraph" w:customStyle="1" w:styleId="59CE0C12A09C40EAB734137E31809C11">
    <w:name w:val="59CE0C12A09C40EAB734137E31809C11"/>
    <w:rsid w:val="008E5D43"/>
  </w:style>
  <w:style w:type="paragraph" w:customStyle="1" w:styleId="1ED279DA98194885BB8C52DCDA65B38D">
    <w:name w:val="1ED279DA98194885BB8C52DCDA65B38D"/>
    <w:rsid w:val="008E5D43"/>
  </w:style>
  <w:style w:type="paragraph" w:customStyle="1" w:styleId="39D7ADB5C36E4AC498A31D9DEE212C5F">
    <w:name w:val="39D7ADB5C36E4AC498A31D9DEE212C5F"/>
    <w:rsid w:val="008E5D43"/>
  </w:style>
  <w:style w:type="paragraph" w:customStyle="1" w:styleId="D503F4BB4DA94BD889B4A1A0DA50283F">
    <w:name w:val="D503F4BB4DA94BD889B4A1A0DA50283F"/>
    <w:rsid w:val="008E5D43"/>
  </w:style>
  <w:style w:type="paragraph" w:customStyle="1" w:styleId="055F815D435F4536AF671CFAAECB3145">
    <w:name w:val="055F815D435F4536AF671CFAAECB3145"/>
    <w:rsid w:val="008E5D43"/>
  </w:style>
  <w:style w:type="paragraph" w:customStyle="1" w:styleId="BFA4662B6DC04B9A8EDD02AEE9E58FED">
    <w:name w:val="BFA4662B6DC04B9A8EDD02AEE9E58FED"/>
    <w:rsid w:val="008E5D43"/>
  </w:style>
  <w:style w:type="paragraph" w:customStyle="1" w:styleId="A956BC0283A34C1D836221CDC15E3242">
    <w:name w:val="A956BC0283A34C1D836221CDC15E3242"/>
    <w:rsid w:val="008E5D43"/>
  </w:style>
  <w:style w:type="paragraph" w:customStyle="1" w:styleId="68215AC4173141F4AF931ABCF6C31162">
    <w:name w:val="68215AC4173141F4AF931ABCF6C31162"/>
    <w:rsid w:val="008E5D43"/>
  </w:style>
  <w:style w:type="paragraph" w:customStyle="1" w:styleId="2FA0F78FF77649028BAB998291D1640C">
    <w:name w:val="2FA0F78FF77649028BAB998291D1640C"/>
    <w:rsid w:val="008E5D43"/>
  </w:style>
  <w:style w:type="paragraph" w:customStyle="1" w:styleId="666D844A456A47BF91C477358D5F0308">
    <w:name w:val="666D844A456A47BF91C477358D5F0308"/>
    <w:rsid w:val="008E5D43"/>
  </w:style>
  <w:style w:type="paragraph" w:customStyle="1" w:styleId="EE5464D995BD4FF993E5EBCFE3455E11">
    <w:name w:val="EE5464D995BD4FF993E5EBCFE3455E11"/>
    <w:rsid w:val="008E5D43"/>
  </w:style>
  <w:style w:type="paragraph" w:customStyle="1" w:styleId="EF43C1678BC848FAB39E246860BAA2A7">
    <w:name w:val="EF43C1678BC848FAB39E246860BAA2A7"/>
    <w:rsid w:val="008E5D43"/>
  </w:style>
  <w:style w:type="paragraph" w:customStyle="1" w:styleId="0D4CDEC5675B4B689913D8830AD9520B">
    <w:name w:val="0D4CDEC5675B4B689913D8830AD9520B"/>
    <w:rsid w:val="008E5D43"/>
  </w:style>
  <w:style w:type="paragraph" w:customStyle="1" w:styleId="6E35478E14E6423594B89EC012A17D02">
    <w:name w:val="6E35478E14E6423594B89EC012A17D02"/>
    <w:rsid w:val="008E5D43"/>
  </w:style>
  <w:style w:type="paragraph" w:customStyle="1" w:styleId="0CD95A956C274ABAAF6217EB6365B90C">
    <w:name w:val="0CD95A956C274ABAAF6217EB6365B90C"/>
    <w:rsid w:val="008E5D43"/>
  </w:style>
  <w:style w:type="paragraph" w:customStyle="1" w:styleId="2C3660AFA17C4BE59F796E1B895DB975">
    <w:name w:val="2C3660AFA17C4BE59F796E1B895DB975"/>
    <w:rsid w:val="008E5D43"/>
  </w:style>
  <w:style w:type="paragraph" w:customStyle="1" w:styleId="8218750C1C2F43F89DE17B1738342D6A">
    <w:name w:val="8218750C1C2F43F89DE17B1738342D6A"/>
    <w:rsid w:val="008E5D43"/>
  </w:style>
  <w:style w:type="paragraph" w:customStyle="1" w:styleId="64850A3AFF014822AD3748AFC3BB83DE">
    <w:name w:val="64850A3AFF014822AD3748AFC3BB83DE"/>
    <w:rsid w:val="008E5D43"/>
  </w:style>
  <w:style w:type="paragraph" w:customStyle="1" w:styleId="312D982952EE41CBAE395DE9E921DEBF">
    <w:name w:val="312D982952EE41CBAE395DE9E921DEBF"/>
    <w:rsid w:val="008E5D43"/>
  </w:style>
  <w:style w:type="paragraph" w:customStyle="1" w:styleId="158D7F1D82BD4352BCBAEBC7B7488380">
    <w:name w:val="158D7F1D82BD4352BCBAEBC7B7488380"/>
    <w:rsid w:val="008E5D43"/>
  </w:style>
  <w:style w:type="paragraph" w:customStyle="1" w:styleId="5F979682A8BE4236B5A40544DE4B332B">
    <w:name w:val="5F979682A8BE4236B5A40544DE4B332B"/>
    <w:rsid w:val="008E5D43"/>
  </w:style>
  <w:style w:type="paragraph" w:customStyle="1" w:styleId="787C024D55E7495BAC2BC5221DC2B3A3">
    <w:name w:val="787C024D55E7495BAC2BC5221DC2B3A3"/>
    <w:rsid w:val="008E5D43"/>
  </w:style>
  <w:style w:type="paragraph" w:customStyle="1" w:styleId="004A8E81DB5F4A8D97EB02245CDD1FF7">
    <w:name w:val="004A8E81DB5F4A8D97EB02245CDD1FF7"/>
    <w:rsid w:val="008E5D43"/>
  </w:style>
  <w:style w:type="paragraph" w:customStyle="1" w:styleId="C774D186FC324BA0878A1D18EB09F43E">
    <w:name w:val="C774D186FC324BA0878A1D18EB09F43E"/>
    <w:rsid w:val="008E5D43"/>
  </w:style>
  <w:style w:type="paragraph" w:customStyle="1" w:styleId="3875D4AD56C04EED99FD906C698F5BC2">
    <w:name w:val="3875D4AD56C04EED99FD906C698F5BC2"/>
    <w:rsid w:val="008E5D43"/>
  </w:style>
  <w:style w:type="paragraph" w:customStyle="1" w:styleId="52E5856BBDDD4A079F2D42C0879131CF">
    <w:name w:val="52E5856BBDDD4A079F2D42C0879131CF"/>
    <w:rsid w:val="008E5D43"/>
  </w:style>
  <w:style w:type="paragraph" w:customStyle="1" w:styleId="7CC110CA8691460CBF5886EC66B6F65B">
    <w:name w:val="7CC110CA8691460CBF5886EC66B6F65B"/>
    <w:rsid w:val="008E5D43"/>
  </w:style>
  <w:style w:type="paragraph" w:customStyle="1" w:styleId="AE3E15D41A1C43DAB8998794B3BEEBB2">
    <w:name w:val="AE3E15D41A1C43DAB8998794B3BEEBB2"/>
    <w:rsid w:val="008E5D43"/>
  </w:style>
  <w:style w:type="paragraph" w:customStyle="1" w:styleId="AFE1E513C89C466DA9468E385500A2F3">
    <w:name w:val="AFE1E513C89C466DA9468E385500A2F3"/>
    <w:rsid w:val="008E5D43"/>
  </w:style>
  <w:style w:type="paragraph" w:customStyle="1" w:styleId="6B6FA2F4CF5A429AA85FF7B5C2FB5F60">
    <w:name w:val="6B6FA2F4CF5A429AA85FF7B5C2FB5F60"/>
    <w:rsid w:val="008E5D43"/>
  </w:style>
  <w:style w:type="paragraph" w:customStyle="1" w:styleId="B6BCE2B2D97D41FB9D12E5D5C724F1F2">
    <w:name w:val="B6BCE2B2D97D41FB9D12E5D5C724F1F2"/>
    <w:rsid w:val="008E5D43"/>
  </w:style>
  <w:style w:type="paragraph" w:customStyle="1" w:styleId="BD7AEEFC97DA494496B4C40E5C4C54DB">
    <w:name w:val="BD7AEEFC97DA494496B4C40E5C4C54DB"/>
    <w:rsid w:val="008E5D43"/>
  </w:style>
  <w:style w:type="paragraph" w:customStyle="1" w:styleId="6918D24D663E4220B16CF482C6C4BC85">
    <w:name w:val="6918D24D663E4220B16CF482C6C4BC85"/>
    <w:rsid w:val="008E5D43"/>
  </w:style>
  <w:style w:type="paragraph" w:customStyle="1" w:styleId="DFB78FC4CB1340B585DEA14200C7C65B">
    <w:name w:val="DFB78FC4CB1340B585DEA14200C7C65B"/>
    <w:rsid w:val="008E5D43"/>
  </w:style>
  <w:style w:type="paragraph" w:customStyle="1" w:styleId="CD603911199B4BA9AB18950D0FA6B713">
    <w:name w:val="CD603911199B4BA9AB18950D0FA6B713"/>
    <w:rsid w:val="008E5D43"/>
  </w:style>
  <w:style w:type="paragraph" w:customStyle="1" w:styleId="24C2A9D5441E4BF490EF34D01410F90C">
    <w:name w:val="24C2A9D5441E4BF490EF34D01410F90C"/>
    <w:rsid w:val="008E5D43"/>
  </w:style>
  <w:style w:type="paragraph" w:customStyle="1" w:styleId="E8E634D66155455C97987F38D3FFB3D1">
    <w:name w:val="E8E634D66155455C97987F38D3FFB3D1"/>
    <w:rsid w:val="008E5D43"/>
  </w:style>
  <w:style w:type="paragraph" w:customStyle="1" w:styleId="4895EEE5975D4F5E8D4D5AD88A01F81B">
    <w:name w:val="4895EEE5975D4F5E8D4D5AD88A01F81B"/>
    <w:rsid w:val="008E5D43"/>
  </w:style>
  <w:style w:type="paragraph" w:customStyle="1" w:styleId="4C9FFB43CACA47D494F524D685928B1B">
    <w:name w:val="4C9FFB43CACA47D494F524D685928B1B"/>
    <w:rsid w:val="008E5D43"/>
  </w:style>
  <w:style w:type="paragraph" w:customStyle="1" w:styleId="B96BC2F907F24364A4157893F28B0645">
    <w:name w:val="B96BC2F907F24364A4157893F28B0645"/>
    <w:rsid w:val="008E5D43"/>
  </w:style>
  <w:style w:type="paragraph" w:customStyle="1" w:styleId="808A8FEC8C3142B5A62FD165ACB82544">
    <w:name w:val="808A8FEC8C3142B5A62FD165ACB82544"/>
    <w:rsid w:val="008E5D43"/>
  </w:style>
  <w:style w:type="paragraph" w:customStyle="1" w:styleId="FE2CC04E09284F09925F88F8231C2237">
    <w:name w:val="FE2CC04E09284F09925F88F8231C2237"/>
    <w:rsid w:val="008E5D43"/>
  </w:style>
  <w:style w:type="paragraph" w:customStyle="1" w:styleId="B9CBC99235014074B8579A8CA8A9AD2F">
    <w:name w:val="B9CBC99235014074B8579A8CA8A9AD2F"/>
    <w:rsid w:val="008E5D43"/>
  </w:style>
  <w:style w:type="paragraph" w:customStyle="1" w:styleId="9BC0CDA4DBB14B51B4E8F1F7F5EB6D35">
    <w:name w:val="9BC0CDA4DBB14B51B4E8F1F7F5EB6D35"/>
    <w:rsid w:val="008E5D43"/>
  </w:style>
  <w:style w:type="paragraph" w:customStyle="1" w:styleId="280FEA167EF54332AEDFFCD602158DCF">
    <w:name w:val="280FEA167EF54332AEDFFCD602158DCF"/>
    <w:rsid w:val="008E5D43"/>
  </w:style>
  <w:style w:type="paragraph" w:customStyle="1" w:styleId="CFA17B2E448B441F828AB4995021B94B">
    <w:name w:val="CFA17B2E448B441F828AB4995021B94B"/>
    <w:rsid w:val="008E5D43"/>
  </w:style>
  <w:style w:type="paragraph" w:customStyle="1" w:styleId="642A3574A50D4539BB34A9A378DBFB81">
    <w:name w:val="642A3574A50D4539BB34A9A378DBFB81"/>
    <w:rsid w:val="008E5D43"/>
  </w:style>
  <w:style w:type="paragraph" w:customStyle="1" w:styleId="0F8D7F994DB34F979631B492356E3D23">
    <w:name w:val="0F8D7F994DB34F979631B492356E3D23"/>
    <w:rsid w:val="008E5D43"/>
  </w:style>
  <w:style w:type="paragraph" w:customStyle="1" w:styleId="CF5957EC218D4B0BA8AAEF237DDE32B2">
    <w:name w:val="CF5957EC218D4B0BA8AAEF237DDE32B2"/>
    <w:rsid w:val="008E5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29</TotalTime>
  <Pages>3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Venkata Krishna S</dc:creator>
  <cp:keywords/>
  <cp:lastModifiedBy>Venkata Krishna S</cp:lastModifiedBy>
  <cp:revision>2</cp:revision>
  <cp:lastPrinted>2004-03-09T22:36:00Z</cp:lastPrinted>
  <dcterms:created xsi:type="dcterms:W3CDTF">2017-04-03T14:42:00Z</dcterms:created>
  <dcterms:modified xsi:type="dcterms:W3CDTF">2017-04-03T15:16:00Z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